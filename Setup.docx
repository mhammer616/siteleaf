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DF241" w14:textId="77777777" w:rsidR="008D18B4" w:rsidRDefault="00790374" w:rsidP="00790374">
      <w:pPr>
        <w:pStyle w:val="HEADING1-TitlePageHeading"/>
      </w:pPr>
      <w:r>
        <w:t>Creating an R2i Wireframes Project</w:t>
      </w:r>
    </w:p>
    <w:p w14:paraId="5F238AAB" w14:textId="77777777" w:rsidR="00790374" w:rsidRDefault="00790374" w:rsidP="00790374">
      <w:pPr>
        <w:pStyle w:val="HEADING1-TitlePageHeading"/>
      </w:pPr>
    </w:p>
    <w:p w14:paraId="5E291706" w14:textId="77777777" w:rsidR="00C311E8" w:rsidRDefault="00C311E8" w:rsidP="00C311E8">
      <w:pPr>
        <w:pStyle w:val="HEADING2-InteriorPageHeading"/>
      </w:pPr>
      <w:r>
        <w:t>Octopus</w:t>
      </w:r>
    </w:p>
    <w:p w14:paraId="69653C96" w14:textId="77777777" w:rsidR="00C311E8" w:rsidRDefault="00C311E8" w:rsidP="00C311E8">
      <w:pPr>
        <w:pStyle w:val="ListParagraph"/>
        <w:numPr>
          <w:ilvl w:val="0"/>
          <w:numId w:val="28"/>
        </w:numPr>
      </w:pPr>
      <w:r>
        <w:t xml:space="preserve">Login to </w:t>
      </w:r>
      <w:hyperlink r:id="rId8" w:history="1">
        <w:r w:rsidRPr="00563C63">
          <w:rPr>
            <w:rStyle w:val="Hyperlink"/>
          </w:rPr>
          <w:t>https://octo.r2integrated.com</w:t>
        </w:r>
      </w:hyperlink>
    </w:p>
    <w:p w14:paraId="6BD2268C" w14:textId="77777777" w:rsidR="00C311E8" w:rsidRDefault="00C311E8" w:rsidP="00C311E8">
      <w:pPr>
        <w:pStyle w:val="ListParagraph"/>
        <w:numPr>
          <w:ilvl w:val="0"/>
          <w:numId w:val="28"/>
        </w:numPr>
      </w:pPr>
      <w:r>
        <w:t>Select Projects</w:t>
      </w:r>
    </w:p>
    <w:p w14:paraId="781DC3D0" w14:textId="77777777" w:rsidR="00C311E8" w:rsidRDefault="00C311E8" w:rsidP="00C311E8">
      <w:pPr>
        <w:pStyle w:val="ListParagraph"/>
        <w:numPr>
          <w:ilvl w:val="0"/>
          <w:numId w:val="28"/>
        </w:numPr>
      </w:pPr>
      <w:r>
        <w:t>Go to the R2i Wireframes project under Wireframe Projects</w:t>
      </w:r>
    </w:p>
    <w:p w14:paraId="28EE059D" w14:textId="77777777" w:rsidR="00C311E8" w:rsidRDefault="00C311E8" w:rsidP="00C311E8">
      <w:pPr>
        <w:pStyle w:val="ListParagraph"/>
        <w:numPr>
          <w:ilvl w:val="0"/>
          <w:numId w:val="28"/>
        </w:numPr>
      </w:pPr>
      <w:r>
        <w:t>Click Settings</w:t>
      </w:r>
    </w:p>
    <w:p w14:paraId="4E5A2609" w14:textId="77777777" w:rsidR="00C311E8" w:rsidRDefault="00C311E8" w:rsidP="00C311E8">
      <w:pPr>
        <w:pStyle w:val="ListParagraph"/>
        <w:numPr>
          <w:ilvl w:val="0"/>
          <w:numId w:val="28"/>
        </w:numPr>
      </w:pPr>
      <w:r>
        <w:t>Click the menu button and select Clone</w:t>
      </w:r>
      <w:r>
        <w:br/>
      </w:r>
      <w:r>
        <w:rPr>
          <w:noProof/>
        </w:rPr>
        <w:drawing>
          <wp:inline distT="0" distB="0" distL="0" distR="0" wp14:anchorId="76C61A37" wp14:editId="28E89FED">
            <wp:extent cx="1123950" cy="1510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467" cy="152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047A" w14:textId="77777777" w:rsidR="00C311E8" w:rsidRDefault="00C311E8" w:rsidP="00C311E8">
      <w:pPr>
        <w:pStyle w:val="ListParagraph"/>
        <w:numPr>
          <w:ilvl w:val="0"/>
          <w:numId w:val="28"/>
        </w:numPr>
      </w:pPr>
      <w:r>
        <w:t>Set the Name, Description. Set the Project Group to Wireframe Projects. Select an appropriate Lifecycle. If you’re not sure, Web Dev will suffice</w:t>
      </w:r>
    </w:p>
    <w:p w14:paraId="7822BB05" w14:textId="77777777" w:rsidR="00C311E8" w:rsidRDefault="00C311E8" w:rsidP="00C311E8">
      <w:pPr>
        <w:pStyle w:val="ListParagraph"/>
        <w:numPr>
          <w:ilvl w:val="0"/>
          <w:numId w:val="28"/>
        </w:numPr>
      </w:pPr>
      <w:r>
        <w:t>Under Variables, set the Name to a single word value</w:t>
      </w:r>
    </w:p>
    <w:p w14:paraId="676DB503" w14:textId="77777777" w:rsidR="00C311E8" w:rsidRPr="00790374" w:rsidRDefault="00C311E8" w:rsidP="00C311E8">
      <w:pPr>
        <w:pStyle w:val="ListParagraph"/>
        <w:numPr>
          <w:ilvl w:val="0"/>
          <w:numId w:val="28"/>
        </w:numPr>
      </w:pPr>
      <w:r>
        <w:t>If you haven’t already, go back to TeamCity and set the Parameter for Octo Project to this newly created project</w:t>
      </w:r>
    </w:p>
    <w:p w14:paraId="2300923F" w14:textId="77777777" w:rsidR="00C311E8" w:rsidRDefault="00C311E8" w:rsidP="00790374">
      <w:pPr>
        <w:pStyle w:val="HEADING2-InteriorPageHeading"/>
      </w:pPr>
    </w:p>
    <w:p w14:paraId="718BA10D" w14:textId="7F4C08F5" w:rsidR="00790374" w:rsidRDefault="00790374" w:rsidP="00790374">
      <w:pPr>
        <w:pStyle w:val="HEADING2-InteriorPageHeading"/>
      </w:pPr>
      <w:r>
        <w:t>The Repository</w:t>
      </w:r>
    </w:p>
    <w:p w14:paraId="14AE753F" w14:textId="77777777" w:rsidR="00282B24" w:rsidRDefault="00282B24" w:rsidP="00282B24">
      <w:pPr>
        <w:pStyle w:val="ListParagraph"/>
        <w:numPr>
          <w:ilvl w:val="0"/>
          <w:numId w:val="29"/>
        </w:numPr>
      </w:pPr>
      <w:r>
        <w:t>Create a new repository in Bitbucket. If you do not have access or rights, ask someone else.</w:t>
      </w:r>
    </w:p>
    <w:p w14:paraId="03D4BFBE" w14:textId="77777777" w:rsidR="00282B24" w:rsidRDefault="00282B24" w:rsidP="00282B24">
      <w:pPr>
        <w:pStyle w:val="ListParagraph"/>
        <w:numPr>
          <w:ilvl w:val="0"/>
          <w:numId w:val="29"/>
        </w:numPr>
      </w:pPr>
      <w:r>
        <w:t>Create a new working folder on your computer</w:t>
      </w:r>
    </w:p>
    <w:p w14:paraId="13CC84F0" w14:textId="77777777" w:rsidR="00282B24" w:rsidRDefault="00282B24" w:rsidP="00282B24">
      <w:pPr>
        <w:pStyle w:val="ListParagraph"/>
        <w:numPr>
          <w:ilvl w:val="0"/>
          <w:numId w:val="29"/>
        </w:numPr>
      </w:pPr>
      <w:r w:rsidRPr="00282B24">
        <w:rPr>
          <w:rFonts w:ascii="Courier New" w:hAnsi="Courier New" w:cs="Courier New"/>
        </w:rPr>
        <w:t>git clone https://bitbucket.org/r2idotnet/wireframes.git</w:t>
      </w:r>
      <w:r>
        <w:t xml:space="preserve"> into that folder</w:t>
      </w:r>
    </w:p>
    <w:p w14:paraId="2814A569" w14:textId="77777777" w:rsidR="00282B24" w:rsidRDefault="00282B24" w:rsidP="00282B24">
      <w:pPr>
        <w:pStyle w:val="ListParagraph"/>
        <w:numPr>
          <w:ilvl w:val="0"/>
          <w:numId w:val="29"/>
        </w:numPr>
      </w:pPr>
      <w:r>
        <w:lastRenderedPageBreak/>
        <w:t xml:space="preserve">Change the upstream with </w:t>
      </w:r>
      <w:r w:rsidRPr="00282B24">
        <w:rPr>
          <w:rFonts w:ascii="Courier New" w:hAnsi="Courier New" w:cs="Courier New"/>
        </w:rPr>
        <w:t>git remote set-</w:t>
      </w:r>
      <w:proofErr w:type="spellStart"/>
      <w:r w:rsidRPr="00282B24">
        <w:rPr>
          <w:rFonts w:ascii="Courier New" w:hAnsi="Courier New" w:cs="Courier New"/>
        </w:rPr>
        <w:t>url</w:t>
      </w:r>
      <w:proofErr w:type="spellEnd"/>
      <w:r w:rsidRPr="00282B24">
        <w:rPr>
          <w:rFonts w:ascii="Courier New" w:hAnsi="Courier New" w:cs="Courier New"/>
        </w:rPr>
        <w:t xml:space="preserve"> origin </w:t>
      </w:r>
      <w:r w:rsidRPr="00282B24">
        <w:rPr>
          <w:rFonts w:ascii="Courier New" w:hAnsi="Courier New" w:cs="Courier New"/>
          <w:i/>
        </w:rPr>
        <w:t>&lt;</w:t>
      </w:r>
      <w:proofErr w:type="spellStart"/>
      <w:r w:rsidRPr="00282B24">
        <w:rPr>
          <w:rFonts w:ascii="Courier New" w:hAnsi="Courier New" w:cs="Courier New"/>
          <w:i/>
        </w:rPr>
        <w:t>url</w:t>
      </w:r>
      <w:proofErr w:type="spellEnd"/>
      <w:r w:rsidRPr="00282B24">
        <w:rPr>
          <w:rFonts w:ascii="Courier New" w:hAnsi="Courier New" w:cs="Courier New"/>
          <w:i/>
        </w:rPr>
        <w:t xml:space="preserve"> for new repo&gt;</w:t>
      </w:r>
    </w:p>
    <w:p w14:paraId="7EBFDC82" w14:textId="77777777" w:rsidR="00282B24" w:rsidRDefault="00282B24" w:rsidP="00282B24">
      <w:pPr>
        <w:pStyle w:val="ListParagraph"/>
        <w:numPr>
          <w:ilvl w:val="0"/>
          <w:numId w:val="29"/>
        </w:numPr>
      </w:pPr>
      <w:r>
        <w:t xml:space="preserve">Push up your changes with </w:t>
      </w:r>
      <w:r w:rsidRPr="00282B24">
        <w:rPr>
          <w:rFonts w:ascii="Courier New" w:hAnsi="Courier New" w:cs="Courier New"/>
        </w:rPr>
        <w:t>git push</w:t>
      </w:r>
      <w:r>
        <w:t xml:space="preserve"> (or, just use your favorite GUI)</w:t>
      </w:r>
    </w:p>
    <w:p w14:paraId="217B572C" w14:textId="77777777" w:rsidR="00790374" w:rsidRDefault="00790374" w:rsidP="00790374">
      <w:pPr>
        <w:pStyle w:val="HEADING2-InteriorPageHeading"/>
      </w:pPr>
    </w:p>
    <w:p w14:paraId="13CBF4D9" w14:textId="77777777" w:rsidR="00790374" w:rsidRDefault="00790374" w:rsidP="00790374">
      <w:pPr>
        <w:pStyle w:val="HEADING2-InteriorPageHeading"/>
      </w:pPr>
      <w:r>
        <w:t>TeamCity</w:t>
      </w:r>
    </w:p>
    <w:p w14:paraId="127CF5B6" w14:textId="77777777" w:rsidR="00EB0699" w:rsidRDefault="00EB0699" w:rsidP="00EB0699">
      <w:pPr>
        <w:pStyle w:val="ListParagraph"/>
        <w:numPr>
          <w:ilvl w:val="0"/>
          <w:numId w:val="27"/>
        </w:numPr>
      </w:pPr>
      <w:r>
        <w:t xml:space="preserve">Login to </w:t>
      </w:r>
      <w:hyperlink r:id="rId10" w:history="1">
        <w:r w:rsidRPr="00563C63">
          <w:rPr>
            <w:rStyle w:val="Hyperlink"/>
          </w:rPr>
          <w:t>https://teamcity.r2integrated.com</w:t>
        </w:r>
      </w:hyperlink>
    </w:p>
    <w:p w14:paraId="5EEB0887" w14:textId="77777777" w:rsidR="00EB0699" w:rsidRDefault="00EB0699" w:rsidP="00EB0699">
      <w:pPr>
        <w:pStyle w:val="ListParagraph"/>
        <w:numPr>
          <w:ilvl w:val="0"/>
          <w:numId w:val="27"/>
        </w:numPr>
      </w:pPr>
      <w:r>
        <w:t>Select the Wireframes project group</w:t>
      </w:r>
    </w:p>
    <w:p w14:paraId="79B312D5" w14:textId="77777777" w:rsidR="00EB0699" w:rsidRDefault="00EB0699" w:rsidP="00EB0699">
      <w:pPr>
        <w:pStyle w:val="ListParagraph"/>
        <w:numPr>
          <w:ilvl w:val="0"/>
          <w:numId w:val="27"/>
        </w:numPr>
      </w:pPr>
      <w:r>
        <w:t xml:space="preserve">Click the Create </w:t>
      </w:r>
      <w:r w:rsidR="001660DC">
        <w:t>Build Configuration</w:t>
      </w:r>
      <w:r>
        <w:t xml:space="preserve"> button</w:t>
      </w:r>
      <w:r>
        <w:br/>
      </w:r>
      <w:r>
        <w:rPr>
          <w:noProof/>
        </w:rPr>
        <w:drawing>
          <wp:inline distT="0" distB="0" distL="0" distR="0" wp14:anchorId="207CB2BA" wp14:editId="6AE14702">
            <wp:extent cx="5943600" cy="141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75E1" w14:textId="77777777" w:rsidR="00EB0699" w:rsidRDefault="00EB0699" w:rsidP="00EB0699">
      <w:pPr>
        <w:pStyle w:val="ListParagraph"/>
        <w:numPr>
          <w:ilvl w:val="0"/>
          <w:numId w:val="27"/>
        </w:numPr>
      </w:pPr>
      <w:r>
        <w:t>Select the From Bitbucket Cloud option and find your repository. Make sure the Parent Project is set to Wireframes</w:t>
      </w:r>
      <w:r>
        <w:br/>
      </w:r>
      <w:r>
        <w:rPr>
          <w:noProof/>
        </w:rPr>
        <w:drawing>
          <wp:inline distT="0" distB="0" distL="0" distR="0" wp14:anchorId="5F6E15D4" wp14:editId="1D485AD5">
            <wp:extent cx="5943600" cy="2212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265B" w14:textId="77777777" w:rsidR="00EB0699" w:rsidRDefault="00EB0699" w:rsidP="00EB0699">
      <w:pPr>
        <w:pStyle w:val="ListParagraph"/>
        <w:numPr>
          <w:ilvl w:val="0"/>
          <w:numId w:val="27"/>
        </w:numPr>
      </w:pPr>
      <w:r>
        <w:t xml:space="preserve">In the next step, make sure the Repository URL </w:t>
      </w:r>
      <w:r w:rsidRPr="00EB0699">
        <w:rPr>
          <w:b/>
        </w:rPr>
        <w:t>DOES NOT</w:t>
      </w:r>
      <w:r>
        <w:t xml:space="preserve"> have your username in it. Just remove that, and set the:</w:t>
      </w:r>
      <w:r>
        <w:br/>
        <w:t>Username: r2i-commons</w:t>
      </w:r>
      <w:r>
        <w:br/>
        <w:t>Password</w:t>
      </w:r>
      <w:proofErr w:type="gramStart"/>
      <w:r>
        <w:t xml:space="preserve">: </w:t>
      </w:r>
      <w:r w:rsidRPr="00EB0699">
        <w:t>!r</w:t>
      </w:r>
      <w:proofErr w:type="gramEnd"/>
      <w:r w:rsidRPr="00EB0699">
        <w:t>2i!c0mm0ns</w:t>
      </w:r>
    </w:p>
    <w:p w14:paraId="58DD674B" w14:textId="77777777" w:rsidR="00EB0699" w:rsidRDefault="00EB0699" w:rsidP="00EB0699">
      <w:pPr>
        <w:pStyle w:val="ListParagraph"/>
        <w:ind w:left="720"/>
      </w:pPr>
      <w:r>
        <w:t>Click Proceed</w:t>
      </w:r>
    </w:p>
    <w:p w14:paraId="40D09A36" w14:textId="77777777" w:rsidR="00EB0699" w:rsidRDefault="00EB0699" w:rsidP="00EB0699">
      <w:pPr>
        <w:pStyle w:val="ListParagraph"/>
        <w:numPr>
          <w:ilvl w:val="0"/>
          <w:numId w:val="27"/>
        </w:numPr>
      </w:pPr>
      <w:r>
        <w:t>Set the Build Configuration Name to the same as the project and click Proceed</w:t>
      </w:r>
    </w:p>
    <w:p w14:paraId="1DB8EE06" w14:textId="77777777" w:rsidR="00EB0699" w:rsidRDefault="00EB0699" w:rsidP="00EB0699">
      <w:pPr>
        <w:pStyle w:val="ListParagraph"/>
        <w:numPr>
          <w:ilvl w:val="0"/>
          <w:numId w:val="27"/>
        </w:numPr>
      </w:pPr>
      <w:r>
        <w:lastRenderedPageBreak/>
        <w:t>Select Parameters</w:t>
      </w:r>
    </w:p>
    <w:p w14:paraId="5A901EF1" w14:textId="77B827BA" w:rsidR="00D36744" w:rsidRDefault="00D36744" w:rsidP="00EB0699">
      <w:pPr>
        <w:pStyle w:val="ListParagraph"/>
        <w:numPr>
          <w:ilvl w:val="0"/>
          <w:numId w:val="27"/>
        </w:numPr>
      </w:pPr>
      <w:r>
        <w:t>Edit the Octo Project to the Octopus Project you’ll create in the next section</w:t>
      </w:r>
    </w:p>
    <w:p w14:paraId="6ED90F31" w14:textId="38216F30" w:rsidR="00770719" w:rsidRDefault="00770719" w:rsidP="00EB0699">
      <w:pPr>
        <w:pStyle w:val="ListParagraph"/>
        <w:numPr>
          <w:ilvl w:val="0"/>
          <w:numId w:val="27"/>
        </w:numPr>
      </w:pPr>
      <w:r>
        <w:t>Select Version Control Settings</w:t>
      </w:r>
    </w:p>
    <w:p w14:paraId="75B360AC" w14:textId="4FA28251" w:rsidR="00770719" w:rsidRDefault="00770719" w:rsidP="00EB0699">
      <w:pPr>
        <w:pStyle w:val="ListParagraph"/>
        <w:numPr>
          <w:ilvl w:val="0"/>
          <w:numId w:val="27"/>
        </w:numPr>
      </w:pPr>
      <w:r>
        <w:t>Show Advanced Options</w:t>
      </w:r>
    </w:p>
    <w:p w14:paraId="286E40C8" w14:textId="18BF1D90" w:rsidR="00770719" w:rsidRDefault="00770719" w:rsidP="00EB0699">
      <w:pPr>
        <w:pStyle w:val="ListParagraph"/>
        <w:numPr>
          <w:ilvl w:val="0"/>
          <w:numId w:val="27"/>
        </w:numPr>
      </w:pPr>
      <w:r>
        <w:t xml:space="preserve">Set Branch Specification to: </w:t>
      </w:r>
      <w:proofErr w:type="gramStart"/>
      <w:r w:rsidRPr="00770719">
        <w:t>+:refs</w:t>
      </w:r>
      <w:proofErr w:type="gramEnd"/>
      <w:r w:rsidRPr="00770719">
        <w:t>/head/*</w:t>
      </w:r>
    </w:p>
    <w:p w14:paraId="76DDE2B1" w14:textId="47D9B0EE" w:rsidR="00770719" w:rsidRDefault="00770719" w:rsidP="00EB0699">
      <w:pPr>
        <w:pStyle w:val="ListParagraph"/>
        <w:numPr>
          <w:ilvl w:val="0"/>
          <w:numId w:val="27"/>
        </w:numPr>
      </w:pPr>
      <w:r>
        <w:t>Change Clean policy to Always</w:t>
      </w:r>
    </w:p>
    <w:p w14:paraId="0565689D" w14:textId="380FFF00" w:rsidR="00770719" w:rsidRDefault="00770719" w:rsidP="00EB0699">
      <w:pPr>
        <w:pStyle w:val="ListParagraph"/>
        <w:numPr>
          <w:ilvl w:val="0"/>
          <w:numId w:val="27"/>
        </w:numPr>
      </w:pPr>
      <w:r>
        <w:t>Save</w:t>
      </w:r>
      <w:bookmarkStart w:id="0" w:name="_GoBack"/>
      <w:bookmarkEnd w:id="0"/>
    </w:p>
    <w:p w14:paraId="65FFD752" w14:textId="226FE791" w:rsidR="00790374" w:rsidRDefault="00790374" w:rsidP="00790374">
      <w:pPr>
        <w:pStyle w:val="HEADING2-InteriorPageHeading"/>
      </w:pPr>
    </w:p>
    <w:p w14:paraId="3A1357A7" w14:textId="67EE2731" w:rsidR="001052C6" w:rsidRDefault="001052C6" w:rsidP="00790374">
      <w:pPr>
        <w:pStyle w:val="HEADING2-InteriorPageHeading"/>
      </w:pPr>
      <w:r>
        <w:t>Back to The Repository</w:t>
      </w:r>
    </w:p>
    <w:p w14:paraId="78BC37E6" w14:textId="3F3C7F07" w:rsidR="001052C6" w:rsidRDefault="001052C6" w:rsidP="001052C6">
      <w:pPr>
        <w:pStyle w:val="ListParagraph"/>
        <w:numPr>
          <w:ilvl w:val="0"/>
          <w:numId w:val="30"/>
        </w:numPr>
      </w:pPr>
      <w:r>
        <w:t xml:space="preserve">Edit the </w:t>
      </w:r>
      <w:proofErr w:type="spellStart"/>
      <w:r>
        <w:t>Wireframes.nuspec</w:t>
      </w:r>
      <w:proofErr w:type="spellEnd"/>
      <w:r>
        <w:t xml:space="preserve"> file and set the &lt;id&gt; tag to something that matches your project. No spaces or odd symbols (a period is ok)</w:t>
      </w:r>
    </w:p>
    <w:p w14:paraId="0FE24E09" w14:textId="77777777" w:rsidR="001052C6" w:rsidRDefault="001052C6" w:rsidP="001052C6">
      <w:pPr>
        <w:pStyle w:val="ListParagraph"/>
        <w:numPr>
          <w:ilvl w:val="0"/>
          <w:numId w:val="30"/>
        </w:numPr>
      </w:pPr>
      <w:r>
        <w:t xml:space="preserve">Push up your changes with </w:t>
      </w:r>
      <w:r w:rsidRPr="00282B24">
        <w:rPr>
          <w:rFonts w:ascii="Courier New" w:hAnsi="Courier New" w:cs="Courier New"/>
        </w:rPr>
        <w:t>git push</w:t>
      </w:r>
      <w:r>
        <w:t xml:space="preserve"> (or, just use your favorite GUI)</w:t>
      </w:r>
    </w:p>
    <w:p w14:paraId="0EE204E4" w14:textId="77777777" w:rsidR="001052C6" w:rsidRDefault="001052C6" w:rsidP="001052C6"/>
    <w:p w14:paraId="36626B54" w14:textId="77777777" w:rsidR="001052C6" w:rsidRDefault="001052C6" w:rsidP="00790374">
      <w:pPr>
        <w:pStyle w:val="HEADING2-InteriorPageHeading"/>
      </w:pPr>
    </w:p>
    <w:sectPr w:rsidR="001052C6" w:rsidSect="004651CA"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786" w:right="1440" w:bottom="1440" w:left="1440" w:header="274" w:footer="53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61F1C" w14:textId="77777777" w:rsidR="00D41612" w:rsidRDefault="00D41612" w:rsidP="004D013E">
      <w:r>
        <w:separator/>
      </w:r>
    </w:p>
  </w:endnote>
  <w:endnote w:type="continuationSeparator" w:id="0">
    <w:p w14:paraId="3FA3B78F" w14:textId="77777777" w:rsidR="00D41612" w:rsidRDefault="00D41612" w:rsidP="004D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vo">
    <w:altName w:val="Times New Roman"/>
    <w:panose1 w:val="02000000000000000000"/>
    <w:charset w:val="00"/>
    <w:family w:val="auto"/>
    <w:pitch w:val="variable"/>
    <w:sig w:usb0="A00000A7" w:usb1="08000041" w:usb2="14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eague Spartan">
    <w:altName w:val="Courier New"/>
    <w:panose1 w:val="00000800000000000000"/>
    <w:charset w:val="00"/>
    <w:family w:val="auto"/>
    <w:pitch w:val="variable"/>
    <w:sig w:usb0="00000007" w:usb1="00000000" w:usb2="00000000" w:usb3="00000000" w:csb0="00000083" w:csb1="00000000"/>
  </w:font>
  <w:font w:name="CenturyGothic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5ADC1" w14:textId="77777777" w:rsidR="00594468" w:rsidRDefault="00594468" w:rsidP="006E0962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74677C7B" w14:textId="77777777" w:rsidR="00594468" w:rsidRDefault="005944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038E5" w14:textId="77777777" w:rsidR="00594468" w:rsidRDefault="00594468" w:rsidP="00BA6F6E">
    <w:pPr>
      <w:tabs>
        <w:tab w:val="left" w:pos="1380"/>
      </w:tabs>
      <w:ind w:hanging="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6FBFC" w14:textId="77777777" w:rsidR="00D41612" w:rsidRDefault="00D41612" w:rsidP="004D013E">
      <w:r>
        <w:separator/>
      </w:r>
    </w:p>
  </w:footnote>
  <w:footnote w:type="continuationSeparator" w:id="0">
    <w:p w14:paraId="3F90ACF3" w14:textId="77777777" w:rsidR="00D41612" w:rsidRDefault="00D41612" w:rsidP="004D0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2DF04" w14:textId="77777777" w:rsidR="00594468" w:rsidRDefault="00594468" w:rsidP="004D013E">
    <w:r>
      <w:rPr>
        <w:noProof/>
      </w:rPr>
      <w:drawing>
        <wp:anchor distT="0" distB="0" distL="114300" distR="114300" simplePos="0" relativeHeight="251664384" behindDoc="1" locked="0" layoutInCell="1" allowOverlap="1" wp14:anchorId="25B7F104" wp14:editId="1CA5DFED">
          <wp:simplePos x="0" y="0"/>
          <wp:positionH relativeFrom="column">
            <wp:posOffset>-914400</wp:posOffset>
          </wp:positionH>
          <wp:positionV relativeFrom="paragraph">
            <wp:posOffset>114300</wp:posOffset>
          </wp:positionV>
          <wp:extent cx="7772400" cy="685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2i-Doc-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858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B1619" w14:textId="77777777" w:rsidR="00594468" w:rsidRDefault="00594468" w:rsidP="00C33FB4">
    <w:pPr>
      <w:tabs>
        <w:tab w:val="left" w:pos="0"/>
        <w:tab w:val="left" w:pos="5080"/>
      </w:tabs>
    </w:pPr>
    <w:r>
      <w:rPr>
        <w:noProof/>
      </w:rPr>
      <w:drawing>
        <wp:anchor distT="0" distB="0" distL="114300" distR="114300" simplePos="0" relativeHeight="251666432" behindDoc="1" locked="0" layoutInCell="1" allowOverlap="1" wp14:anchorId="228C552D" wp14:editId="7CAC5D29">
          <wp:simplePos x="0" y="0"/>
          <wp:positionH relativeFrom="page">
            <wp:posOffset>394335</wp:posOffset>
          </wp:positionH>
          <wp:positionV relativeFrom="page">
            <wp:posOffset>345440</wp:posOffset>
          </wp:positionV>
          <wp:extent cx="461323" cy="4597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OSAL_COVER_TEMPLA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1323" cy="4597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2E0A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&amp;#8226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4556D0E"/>
    <w:multiLevelType w:val="hybridMultilevel"/>
    <w:tmpl w:val="1320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5F2566F"/>
    <w:multiLevelType w:val="hybridMultilevel"/>
    <w:tmpl w:val="AE7403E4"/>
    <w:lvl w:ilvl="0" w:tplc="F744763C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Symbol" w:hAnsi="Symbol" w:hint="default"/>
      </w:rPr>
    </w:lvl>
  </w:abstractNum>
  <w:abstractNum w:abstractNumId="4" w15:restartNumberingAfterBreak="0">
    <w:nsid w:val="0D0643B2"/>
    <w:multiLevelType w:val="hybridMultilevel"/>
    <w:tmpl w:val="FC3E742E"/>
    <w:lvl w:ilvl="0" w:tplc="1EF2A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363436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62DEE"/>
    <w:multiLevelType w:val="hybridMultilevel"/>
    <w:tmpl w:val="1D906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474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5D12F2"/>
    <w:multiLevelType w:val="hybridMultilevel"/>
    <w:tmpl w:val="12383772"/>
    <w:lvl w:ilvl="0" w:tplc="CA00F9EE">
      <w:numFmt w:val="bullet"/>
      <w:lvlText w:val="-"/>
      <w:lvlJc w:val="left"/>
      <w:pPr>
        <w:ind w:left="1080" w:hanging="360"/>
      </w:pPr>
      <w:rPr>
        <w:rFonts w:ascii="Arvo" w:eastAsiaTheme="minorEastAsia" w:hAnsi="Arv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C07AB"/>
    <w:multiLevelType w:val="hybridMultilevel"/>
    <w:tmpl w:val="AA02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669CE"/>
    <w:multiLevelType w:val="hybridMultilevel"/>
    <w:tmpl w:val="914E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E3347"/>
    <w:multiLevelType w:val="hybridMultilevel"/>
    <w:tmpl w:val="EB90AAAC"/>
    <w:lvl w:ilvl="0" w:tplc="CA00F9EE">
      <w:numFmt w:val="bullet"/>
      <w:lvlText w:val="-"/>
      <w:lvlJc w:val="left"/>
      <w:pPr>
        <w:ind w:left="1080" w:hanging="360"/>
      </w:pPr>
      <w:rPr>
        <w:rFonts w:ascii="Arvo" w:eastAsiaTheme="minorEastAsia" w:hAnsi="Arvo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E4D31"/>
    <w:multiLevelType w:val="hybridMultilevel"/>
    <w:tmpl w:val="2DDE2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92141"/>
    <w:multiLevelType w:val="hybridMultilevel"/>
    <w:tmpl w:val="DA92C9C0"/>
    <w:lvl w:ilvl="0" w:tplc="DD78EF62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color w:val="36343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21C6F"/>
    <w:multiLevelType w:val="hybridMultilevel"/>
    <w:tmpl w:val="FCA0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E18B1"/>
    <w:multiLevelType w:val="hybridMultilevel"/>
    <w:tmpl w:val="CE46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260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EC165A"/>
    <w:multiLevelType w:val="hybridMultilevel"/>
    <w:tmpl w:val="5356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A5F7C"/>
    <w:multiLevelType w:val="hybridMultilevel"/>
    <w:tmpl w:val="A788A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91014"/>
    <w:multiLevelType w:val="hybridMultilevel"/>
    <w:tmpl w:val="DF988DCE"/>
    <w:lvl w:ilvl="0" w:tplc="CA00F9EE">
      <w:numFmt w:val="bullet"/>
      <w:lvlText w:val="-"/>
      <w:lvlJc w:val="left"/>
      <w:pPr>
        <w:ind w:left="1080" w:hanging="360"/>
      </w:pPr>
      <w:rPr>
        <w:rFonts w:ascii="Arvo" w:eastAsiaTheme="minorEastAsia" w:hAnsi="Arvo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B62CF3"/>
    <w:multiLevelType w:val="multilevel"/>
    <w:tmpl w:val="04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AA63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7B072D0"/>
    <w:multiLevelType w:val="hybridMultilevel"/>
    <w:tmpl w:val="22824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226DD"/>
    <w:multiLevelType w:val="hybridMultilevel"/>
    <w:tmpl w:val="48BA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10C83"/>
    <w:multiLevelType w:val="hybridMultilevel"/>
    <w:tmpl w:val="714A9E5C"/>
    <w:lvl w:ilvl="0" w:tplc="CA00F9EE">
      <w:numFmt w:val="bullet"/>
      <w:lvlText w:val="-"/>
      <w:lvlJc w:val="left"/>
      <w:pPr>
        <w:ind w:left="1080" w:hanging="360"/>
      </w:pPr>
      <w:rPr>
        <w:rFonts w:ascii="Arvo" w:eastAsiaTheme="minorEastAsia" w:hAnsi="Arvo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F77C7"/>
    <w:multiLevelType w:val="hybridMultilevel"/>
    <w:tmpl w:val="161A5970"/>
    <w:lvl w:ilvl="0" w:tplc="0A9206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43C38F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AD4D17"/>
    <w:multiLevelType w:val="hybridMultilevel"/>
    <w:tmpl w:val="62EC95A4"/>
    <w:lvl w:ilvl="0" w:tplc="CA00F9EE">
      <w:numFmt w:val="bullet"/>
      <w:lvlText w:val="-"/>
      <w:lvlJc w:val="left"/>
      <w:pPr>
        <w:ind w:left="1080" w:hanging="360"/>
      </w:pPr>
      <w:rPr>
        <w:rFonts w:ascii="Arvo" w:eastAsiaTheme="minorEastAsia" w:hAnsi="Arv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66DFA"/>
    <w:multiLevelType w:val="hybridMultilevel"/>
    <w:tmpl w:val="A44C8202"/>
    <w:lvl w:ilvl="0" w:tplc="CA00F9EE">
      <w:numFmt w:val="bullet"/>
      <w:lvlText w:val="-"/>
      <w:lvlJc w:val="left"/>
      <w:pPr>
        <w:ind w:left="1080" w:hanging="360"/>
      </w:pPr>
      <w:rPr>
        <w:rFonts w:ascii="Arvo" w:eastAsiaTheme="minorEastAsia" w:hAnsi="Arv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8933DB"/>
    <w:multiLevelType w:val="hybridMultilevel"/>
    <w:tmpl w:val="1994881A"/>
    <w:lvl w:ilvl="0" w:tplc="CA00F9EE">
      <w:numFmt w:val="bullet"/>
      <w:lvlText w:val="-"/>
      <w:lvlJc w:val="left"/>
      <w:pPr>
        <w:ind w:left="1080" w:hanging="360"/>
      </w:pPr>
      <w:rPr>
        <w:rFonts w:ascii="Arvo" w:eastAsiaTheme="minorEastAsia" w:hAnsi="Arv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7598D"/>
    <w:multiLevelType w:val="hybridMultilevel"/>
    <w:tmpl w:val="25989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E6A7C"/>
    <w:multiLevelType w:val="hybridMultilevel"/>
    <w:tmpl w:val="A788A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B1457"/>
    <w:multiLevelType w:val="hybridMultilevel"/>
    <w:tmpl w:val="9D02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2"/>
  </w:num>
  <w:num w:numId="4">
    <w:abstractNumId w:val="4"/>
  </w:num>
  <w:num w:numId="5">
    <w:abstractNumId w:val="16"/>
  </w:num>
  <w:num w:numId="6">
    <w:abstractNumId w:val="2"/>
  </w:num>
  <w:num w:numId="7">
    <w:abstractNumId w:val="3"/>
  </w:num>
  <w:num w:numId="8">
    <w:abstractNumId w:val="0"/>
  </w:num>
  <w:num w:numId="9">
    <w:abstractNumId w:val="19"/>
  </w:num>
  <w:num w:numId="10">
    <w:abstractNumId w:val="15"/>
  </w:num>
  <w:num w:numId="11">
    <w:abstractNumId w:val="6"/>
  </w:num>
  <w:num w:numId="12">
    <w:abstractNumId w:val="1"/>
  </w:num>
  <w:num w:numId="13">
    <w:abstractNumId w:val="13"/>
  </w:num>
  <w:num w:numId="14">
    <w:abstractNumId w:val="27"/>
  </w:num>
  <w:num w:numId="15">
    <w:abstractNumId w:val="29"/>
  </w:num>
  <w:num w:numId="16">
    <w:abstractNumId w:val="11"/>
  </w:num>
  <w:num w:numId="17">
    <w:abstractNumId w:val="9"/>
  </w:num>
  <w:num w:numId="18">
    <w:abstractNumId w:val="14"/>
  </w:num>
  <w:num w:numId="19">
    <w:abstractNumId w:val="18"/>
  </w:num>
  <w:num w:numId="20">
    <w:abstractNumId w:val="22"/>
  </w:num>
  <w:num w:numId="21">
    <w:abstractNumId w:val="10"/>
  </w:num>
  <w:num w:numId="22">
    <w:abstractNumId w:val="7"/>
  </w:num>
  <w:num w:numId="23">
    <w:abstractNumId w:val="25"/>
  </w:num>
  <w:num w:numId="24">
    <w:abstractNumId w:val="24"/>
  </w:num>
  <w:num w:numId="25">
    <w:abstractNumId w:val="26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5"/>
  </w:num>
  <w:num w:numId="29">
    <w:abstractNumId w:val="1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74"/>
    <w:rsid w:val="0001580C"/>
    <w:rsid w:val="000504EA"/>
    <w:rsid w:val="0005685F"/>
    <w:rsid w:val="0005768F"/>
    <w:rsid w:val="0005777F"/>
    <w:rsid w:val="00061A26"/>
    <w:rsid w:val="000674C2"/>
    <w:rsid w:val="0007458A"/>
    <w:rsid w:val="00075AE7"/>
    <w:rsid w:val="000906C8"/>
    <w:rsid w:val="00096C64"/>
    <w:rsid w:val="000A7A1C"/>
    <w:rsid w:val="000B4AC4"/>
    <w:rsid w:val="000C16B2"/>
    <w:rsid w:val="000D2E59"/>
    <w:rsid w:val="000F6A99"/>
    <w:rsid w:val="001052C6"/>
    <w:rsid w:val="0012259E"/>
    <w:rsid w:val="001316F0"/>
    <w:rsid w:val="00131722"/>
    <w:rsid w:val="00135D31"/>
    <w:rsid w:val="001379F2"/>
    <w:rsid w:val="00143802"/>
    <w:rsid w:val="001444A9"/>
    <w:rsid w:val="00152ADB"/>
    <w:rsid w:val="001660DC"/>
    <w:rsid w:val="00172EE7"/>
    <w:rsid w:val="0018197B"/>
    <w:rsid w:val="001A0111"/>
    <w:rsid w:val="001A1B35"/>
    <w:rsid w:val="001B4CD2"/>
    <w:rsid w:val="001B5604"/>
    <w:rsid w:val="001D0A0D"/>
    <w:rsid w:val="001D6604"/>
    <w:rsid w:val="00201554"/>
    <w:rsid w:val="00211542"/>
    <w:rsid w:val="00215D13"/>
    <w:rsid w:val="002170B2"/>
    <w:rsid w:val="002173AD"/>
    <w:rsid w:val="00217F7D"/>
    <w:rsid w:val="00265C00"/>
    <w:rsid w:val="00267105"/>
    <w:rsid w:val="00282B24"/>
    <w:rsid w:val="002919EE"/>
    <w:rsid w:val="002A0362"/>
    <w:rsid w:val="002A59A8"/>
    <w:rsid w:val="002B3021"/>
    <w:rsid w:val="002C091D"/>
    <w:rsid w:val="002D3800"/>
    <w:rsid w:val="002D456E"/>
    <w:rsid w:val="002F614A"/>
    <w:rsid w:val="002F7151"/>
    <w:rsid w:val="00316C01"/>
    <w:rsid w:val="0031788E"/>
    <w:rsid w:val="00326BE7"/>
    <w:rsid w:val="00333E24"/>
    <w:rsid w:val="00342BE5"/>
    <w:rsid w:val="0034553C"/>
    <w:rsid w:val="00345687"/>
    <w:rsid w:val="00356831"/>
    <w:rsid w:val="0037386B"/>
    <w:rsid w:val="003822A7"/>
    <w:rsid w:val="00383FE2"/>
    <w:rsid w:val="0038465B"/>
    <w:rsid w:val="00385986"/>
    <w:rsid w:val="003A5081"/>
    <w:rsid w:val="003B229D"/>
    <w:rsid w:val="003C1B7E"/>
    <w:rsid w:val="003C535C"/>
    <w:rsid w:val="003D2094"/>
    <w:rsid w:val="003F71AC"/>
    <w:rsid w:val="00400968"/>
    <w:rsid w:val="004062A8"/>
    <w:rsid w:val="00411B71"/>
    <w:rsid w:val="00412303"/>
    <w:rsid w:val="00412453"/>
    <w:rsid w:val="00413560"/>
    <w:rsid w:val="004173C3"/>
    <w:rsid w:val="00423252"/>
    <w:rsid w:val="004467A0"/>
    <w:rsid w:val="004651CA"/>
    <w:rsid w:val="0047393D"/>
    <w:rsid w:val="004A3D29"/>
    <w:rsid w:val="004A473A"/>
    <w:rsid w:val="004B6739"/>
    <w:rsid w:val="004D013E"/>
    <w:rsid w:val="004D07B7"/>
    <w:rsid w:val="004F29AB"/>
    <w:rsid w:val="004F30BD"/>
    <w:rsid w:val="004F4D65"/>
    <w:rsid w:val="005059C5"/>
    <w:rsid w:val="0053735C"/>
    <w:rsid w:val="00553213"/>
    <w:rsid w:val="0055596A"/>
    <w:rsid w:val="005771CE"/>
    <w:rsid w:val="00594468"/>
    <w:rsid w:val="005A60F4"/>
    <w:rsid w:val="005D72A6"/>
    <w:rsid w:val="006008FF"/>
    <w:rsid w:val="006038B4"/>
    <w:rsid w:val="00607C64"/>
    <w:rsid w:val="00613F6E"/>
    <w:rsid w:val="006345A4"/>
    <w:rsid w:val="00642161"/>
    <w:rsid w:val="00647B47"/>
    <w:rsid w:val="00647ECF"/>
    <w:rsid w:val="00654EF9"/>
    <w:rsid w:val="00666391"/>
    <w:rsid w:val="00685C8B"/>
    <w:rsid w:val="006B1F30"/>
    <w:rsid w:val="006C4007"/>
    <w:rsid w:val="006E0962"/>
    <w:rsid w:val="00717DE5"/>
    <w:rsid w:val="00722069"/>
    <w:rsid w:val="00724172"/>
    <w:rsid w:val="0073008D"/>
    <w:rsid w:val="00732D5F"/>
    <w:rsid w:val="007359B1"/>
    <w:rsid w:val="00756BE2"/>
    <w:rsid w:val="007609A7"/>
    <w:rsid w:val="0076784F"/>
    <w:rsid w:val="00770719"/>
    <w:rsid w:val="00771762"/>
    <w:rsid w:val="007719D5"/>
    <w:rsid w:val="00790374"/>
    <w:rsid w:val="00792EC5"/>
    <w:rsid w:val="00795C04"/>
    <w:rsid w:val="007A304B"/>
    <w:rsid w:val="007A31BE"/>
    <w:rsid w:val="007A3674"/>
    <w:rsid w:val="00801E89"/>
    <w:rsid w:val="00807AE0"/>
    <w:rsid w:val="00813127"/>
    <w:rsid w:val="0084035A"/>
    <w:rsid w:val="00894C30"/>
    <w:rsid w:val="008A630A"/>
    <w:rsid w:val="008C2B24"/>
    <w:rsid w:val="008D18B4"/>
    <w:rsid w:val="008F169D"/>
    <w:rsid w:val="008F3A32"/>
    <w:rsid w:val="008F6577"/>
    <w:rsid w:val="00913C17"/>
    <w:rsid w:val="00916FA3"/>
    <w:rsid w:val="009254D0"/>
    <w:rsid w:val="00950644"/>
    <w:rsid w:val="009A3622"/>
    <w:rsid w:val="009B0BC4"/>
    <w:rsid w:val="009B6827"/>
    <w:rsid w:val="009D70F1"/>
    <w:rsid w:val="009E2168"/>
    <w:rsid w:val="009F32E6"/>
    <w:rsid w:val="009F5EE5"/>
    <w:rsid w:val="00A019CB"/>
    <w:rsid w:val="00A0212C"/>
    <w:rsid w:val="00A20941"/>
    <w:rsid w:val="00A263E3"/>
    <w:rsid w:val="00A30EC4"/>
    <w:rsid w:val="00A37248"/>
    <w:rsid w:val="00A46718"/>
    <w:rsid w:val="00A47FD0"/>
    <w:rsid w:val="00A612B9"/>
    <w:rsid w:val="00A77A67"/>
    <w:rsid w:val="00A8099C"/>
    <w:rsid w:val="00A9220D"/>
    <w:rsid w:val="00AC15A0"/>
    <w:rsid w:val="00AC1777"/>
    <w:rsid w:val="00AC38CD"/>
    <w:rsid w:val="00AD1AAC"/>
    <w:rsid w:val="00AE1215"/>
    <w:rsid w:val="00AE7F52"/>
    <w:rsid w:val="00B2774A"/>
    <w:rsid w:val="00B3197F"/>
    <w:rsid w:val="00B5117F"/>
    <w:rsid w:val="00B5410D"/>
    <w:rsid w:val="00B675B0"/>
    <w:rsid w:val="00B86421"/>
    <w:rsid w:val="00BA495C"/>
    <w:rsid w:val="00BA6EE6"/>
    <w:rsid w:val="00BA6F6E"/>
    <w:rsid w:val="00BB27FB"/>
    <w:rsid w:val="00BC0475"/>
    <w:rsid w:val="00BD1970"/>
    <w:rsid w:val="00BD6795"/>
    <w:rsid w:val="00C053B9"/>
    <w:rsid w:val="00C25600"/>
    <w:rsid w:val="00C311E8"/>
    <w:rsid w:val="00C33FB4"/>
    <w:rsid w:val="00C3411E"/>
    <w:rsid w:val="00C365B5"/>
    <w:rsid w:val="00C571DD"/>
    <w:rsid w:val="00C603CE"/>
    <w:rsid w:val="00C65B4A"/>
    <w:rsid w:val="00C801EC"/>
    <w:rsid w:val="00C833D5"/>
    <w:rsid w:val="00C86A25"/>
    <w:rsid w:val="00C926EA"/>
    <w:rsid w:val="00CC3FB5"/>
    <w:rsid w:val="00CF3D0F"/>
    <w:rsid w:val="00D002B5"/>
    <w:rsid w:val="00D0325D"/>
    <w:rsid w:val="00D03478"/>
    <w:rsid w:val="00D06931"/>
    <w:rsid w:val="00D071D7"/>
    <w:rsid w:val="00D17E2A"/>
    <w:rsid w:val="00D34952"/>
    <w:rsid w:val="00D36744"/>
    <w:rsid w:val="00D40B1B"/>
    <w:rsid w:val="00D41612"/>
    <w:rsid w:val="00D47913"/>
    <w:rsid w:val="00D561EA"/>
    <w:rsid w:val="00D70EE3"/>
    <w:rsid w:val="00D80925"/>
    <w:rsid w:val="00DA092A"/>
    <w:rsid w:val="00DC3FD8"/>
    <w:rsid w:val="00DD1E9E"/>
    <w:rsid w:val="00E0019D"/>
    <w:rsid w:val="00E17A3A"/>
    <w:rsid w:val="00E23300"/>
    <w:rsid w:val="00E272F9"/>
    <w:rsid w:val="00E4147F"/>
    <w:rsid w:val="00E53E8D"/>
    <w:rsid w:val="00E66316"/>
    <w:rsid w:val="00E81077"/>
    <w:rsid w:val="00EA5F72"/>
    <w:rsid w:val="00EB0699"/>
    <w:rsid w:val="00EB6203"/>
    <w:rsid w:val="00EB65A5"/>
    <w:rsid w:val="00EE429F"/>
    <w:rsid w:val="00EF3663"/>
    <w:rsid w:val="00F02BED"/>
    <w:rsid w:val="00F21C4F"/>
    <w:rsid w:val="00F23321"/>
    <w:rsid w:val="00F2515F"/>
    <w:rsid w:val="00F33195"/>
    <w:rsid w:val="00F43685"/>
    <w:rsid w:val="00F43FE9"/>
    <w:rsid w:val="00F504F1"/>
    <w:rsid w:val="00F51E57"/>
    <w:rsid w:val="00F63C74"/>
    <w:rsid w:val="00F65203"/>
    <w:rsid w:val="00FA3E82"/>
    <w:rsid w:val="00FD6457"/>
    <w:rsid w:val="00FF3D71"/>
    <w:rsid w:val="07FBE4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A97074"/>
  <w15:docId w15:val="{35C5DC8D-01BD-44D0-9774-872F5325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ody Copy"/>
    <w:qFormat/>
    <w:rsid w:val="002A59A8"/>
    <w:pPr>
      <w:spacing w:line="312" w:lineRule="auto"/>
    </w:pPr>
    <w:rPr>
      <w:rFonts w:ascii="Arvo" w:hAnsi="Arvo" w:cs="Arial"/>
      <w:color w:val="2C4554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0504EA"/>
    <w:pPr>
      <w:spacing w:before="120" w:after="120"/>
      <w:outlineLvl w:val="0"/>
    </w:pPr>
    <w:rPr>
      <w:szCs w:val="36"/>
    </w:rPr>
  </w:style>
  <w:style w:type="paragraph" w:styleId="Heading2">
    <w:name w:val="heading 2"/>
    <w:aliases w:val="Subhead"/>
    <w:basedOn w:val="Normal"/>
    <w:next w:val="Normal"/>
    <w:link w:val="Heading2Char"/>
    <w:uiPriority w:val="9"/>
    <w:unhideWhenUsed/>
    <w:rsid w:val="00C603CE"/>
    <w:pPr>
      <w:keepNext/>
      <w:keepLines/>
      <w:spacing w:before="200"/>
      <w:outlineLvl w:val="1"/>
    </w:pPr>
    <w:rPr>
      <w:rFonts w:eastAsiaTheme="majorEastAsia"/>
      <w:b/>
      <w:bCs/>
      <w:color w:val="17365D" w:themeColor="text2" w:themeShade="BF"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5059C5"/>
    <w:pPr>
      <w:outlineLvl w:val="2"/>
    </w:pPr>
    <w:rPr>
      <w:b w:val="0"/>
      <w:color w:val="FAA634"/>
    </w:rPr>
  </w:style>
  <w:style w:type="paragraph" w:styleId="Heading4">
    <w:name w:val="heading 4"/>
    <w:aliases w:val="SUBHEAD 1- Interior Page Subhead"/>
    <w:next w:val="Default"/>
    <w:link w:val="Heading4Char"/>
    <w:uiPriority w:val="9"/>
    <w:unhideWhenUsed/>
    <w:qFormat/>
    <w:rsid w:val="0073008D"/>
    <w:pPr>
      <w:keepNext/>
      <w:keepLines/>
      <w:spacing w:line="360" w:lineRule="auto"/>
      <w:outlineLvl w:val="3"/>
    </w:pPr>
    <w:rPr>
      <w:rFonts w:ascii="League Spartan" w:eastAsiaTheme="majorEastAsia" w:hAnsi="League Spartan" w:cs="CenturyGothic"/>
      <w:bCs/>
      <w:iCs/>
      <w:color w:val="00C0B5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Copy-BoldedTitle">
    <w:name w:val="Bold Copy- Bolded Title"/>
    <w:basedOn w:val="Normal"/>
    <w:qFormat/>
    <w:rsid w:val="002A59A8"/>
    <w:pPr>
      <w:spacing w:line="336" w:lineRule="auto"/>
    </w:pPr>
    <w:rPr>
      <w:b/>
    </w:rPr>
  </w:style>
  <w:style w:type="paragraph" w:customStyle="1" w:styleId="Default">
    <w:name w:val="Default"/>
    <w:rsid w:val="0073008D"/>
    <w:pPr>
      <w:widowControl w:val="0"/>
      <w:autoSpaceDE w:val="0"/>
      <w:autoSpaceDN w:val="0"/>
      <w:adjustRightInd w:val="0"/>
    </w:pPr>
    <w:rPr>
      <w:rFonts w:ascii="Arvo" w:eastAsia="Times New Roman" w:hAnsi="Arvo" w:cs="Times New Roman"/>
      <w:color w:val="2C4554"/>
    </w:rPr>
  </w:style>
  <w:style w:type="paragraph" w:customStyle="1" w:styleId="HEADING1-TitlePageHeading">
    <w:name w:val="HEADING 1- Title Page Heading"/>
    <w:basedOn w:val="Normal"/>
    <w:qFormat/>
    <w:rsid w:val="002A59A8"/>
    <w:pPr>
      <w:spacing w:line="240" w:lineRule="auto"/>
    </w:pPr>
    <w:rPr>
      <w:rFonts w:ascii="League Spartan" w:hAnsi="League Spartan"/>
      <w:b/>
      <w:bCs/>
      <w:sz w:val="72"/>
      <w:szCs w:val="72"/>
    </w:rPr>
  </w:style>
  <w:style w:type="paragraph" w:customStyle="1" w:styleId="HEADING2-InteriorPageHeading">
    <w:name w:val="HEADING 2- Interior Page Heading"/>
    <w:basedOn w:val="HEADING1-TitlePageHeading"/>
    <w:qFormat/>
    <w:rsid w:val="002A59A8"/>
    <w:rPr>
      <w:b w:val="0"/>
      <w:sz w:val="36"/>
    </w:rPr>
  </w:style>
  <w:style w:type="paragraph" w:styleId="ListParagraph">
    <w:name w:val="List Paragraph"/>
    <w:aliases w:val="Bulleted list"/>
    <w:basedOn w:val="Normal"/>
    <w:uiPriority w:val="34"/>
    <w:qFormat/>
    <w:rsid w:val="0073008D"/>
    <w:pPr>
      <w:contextualSpacing/>
    </w:pPr>
  </w:style>
  <w:style w:type="paragraph" w:customStyle="1" w:styleId="smallcaption">
    <w:name w:val="small caption"/>
    <w:basedOn w:val="Normal"/>
    <w:qFormat/>
    <w:rsid w:val="0073008D"/>
    <w:pPr>
      <w:spacing w:before="120" w:after="120" w:line="300" w:lineRule="auto"/>
    </w:pPr>
    <w:rPr>
      <w:i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504EA"/>
    <w:rPr>
      <w:rFonts w:ascii="Arvo" w:hAnsi="Arvo" w:cs="Arial"/>
      <w:color w:val="2C4554"/>
      <w:sz w:val="20"/>
      <w:szCs w:val="36"/>
    </w:rPr>
  </w:style>
  <w:style w:type="character" w:customStyle="1" w:styleId="Heading2Char">
    <w:name w:val="Heading 2 Char"/>
    <w:aliases w:val="Subhead Char"/>
    <w:basedOn w:val="DefaultParagraphFont"/>
    <w:link w:val="Heading2"/>
    <w:uiPriority w:val="9"/>
    <w:rsid w:val="00C603CE"/>
    <w:rPr>
      <w:rFonts w:ascii="Arial" w:eastAsiaTheme="majorEastAsia" w:hAnsi="Arial" w:cs="Arial"/>
      <w:b/>
      <w:bCs/>
      <w:color w:val="17365D" w:themeColor="text2" w:themeShade="BF"/>
      <w:sz w:val="28"/>
      <w:szCs w:val="20"/>
    </w:rPr>
  </w:style>
  <w:style w:type="paragraph" w:customStyle="1" w:styleId="Subhead2-TitlePageSubhead">
    <w:name w:val="Subhead 2- Title Page Subhead"/>
    <w:basedOn w:val="Normal"/>
    <w:qFormat/>
    <w:rsid w:val="0073008D"/>
    <w:pPr>
      <w:tabs>
        <w:tab w:val="center" w:pos="4320"/>
        <w:tab w:val="right" w:pos="8640"/>
      </w:tabs>
    </w:pPr>
    <w:rPr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059C5"/>
    <w:rPr>
      <w:rFonts w:ascii="Arial" w:eastAsiaTheme="majorEastAsia" w:hAnsi="Arial" w:cs="Arial"/>
      <w:bCs/>
      <w:color w:val="FAA634"/>
      <w:sz w:val="28"/>
      <w:szCs w:val="20"/>
    </w:rPr>
  </w:style>
  <w:style w:type="character" w:customStyle="1" w:styleId="Heading4Char">
    <w:name w:val="Heading 4 Char"/>
    <w:aliases w:val="SUBHEAD 1- Interior Page Subhead Char"/>
    <w:basedOn w:val="DefaultParagraphFont"/>
    <w:link w:val="Heading4"/>
    <w:uiPriority w:val="9"/>
    <w:rsid w:val="0073008D"/>
    <w:rPr>
      <w:rFonts w:ascii="League Spartan" w:eastAsiaTheme="majorEastAsia" w:hAnsi="League Spartan" w:cs="CenturyGothic"/>
      <w:bCs/>
      <w:iCs/>
      <w:color w:val="00C0B5"/>
      <w:sz w:val="22"/>
      <w:szCs w:val="20"/>
    </w:rPr>
  </w:style>
  <w:style w:type="paragraph" w:customStyle="1" w:styleId="R2iletterheadstyling">
    <w:name w:val="R2i letterhead styling"/>
    <w:basedOn w:val="Normal"/>
    <w:qFormat/>
    <w:rsid w:val="007609A7"/>
    <w:pPr>
      <w:spacing w:before="120" w:after="120" w:line="360" w:lineRule="auto"/>
      <w:ind w:right="144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4651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1CA"/>
    <w:rPr>
      <w:rFonts w:ascii="Arvo" w:hAnsi="Arvo" w:cs="Arial"/>
      <w:color w:val="2C4554"/>
      <w:szCs w:val="20"/>
    </w:rPr>
  </w:style>
  <w:style w:type="paragraph" w:styleId="Footer">
    <w:name w:val="footer"/>
    <w:basedOn w:val="Normal"/>
    <w:link w:val="FooterChar"/>
    <w:uiPriority w:val="99"/>
    <w:unhideWhenUsed/>
    <w:rsid w:val="004651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1CA"/>
    <w:rPr>
      <w:rFonts w:ascii="Arvo" w:hAnsi="Arvo" w:cs="Arial"/>
      <w:color w:val="2C455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95C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C04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C04"/>
    <w:rPr>
      <w:rFonts w:ascii="Arvo" w:hAnsi="Arvo" w:cs="Arial"/>
      <w:color w:val="2C455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C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C04"/>
    <w:rPr>
      <w:rFonts w:ascii="Arvo" w:hAnsi="Arvo" w:cs="Arial"/>
      <w:b/>
      <w:bCs/>
      <w:color w:val="2C455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C0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04"/>
    <w:rPr>
      <w:rFonts w:ascii="Times New Roman" w:hAnsi="Times New Roman" w:cs="Times New Roman"/>
      <w:color w:val="2C4554"/>
      <w:sz w:val="18"/>
      <w:szCs w:val="18"/>
    </w:rPr>
  </w:style>
  <w:style w:type="paragraph" w:customStyle="1" w:styleId="n1">
    <w:name w:val="n1"/>
    <w:link w:val="n1Char"/>
    <w:rsid w:val="008D18B4"/>
    <w:pPr>
      <w:spacing w:after="100"/>
    </w:pPr>
    <w:rPr>
      <w:rFonts w:ascii="Arial" w:eastAsia="Times New Roman" w:hAnsi="Arial" w:cs="Arial"/>
    </w:rPr>
  </w:style>
  <w:style w:type="character" w:customStyle="1" w:styleId="n1Char">
    <w:name w:val="n1 Char"/>
    <w:link w:val="n1"/>
    <w:rsid w:val="008D18B4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unhideWhenUsed/>
    <w:rsid w:val="00EB06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to.r2integrated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eamcity.r2integrated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gates.R2INTEGRATED\OneDrive%20-%20R2i%20Holdings,%20LLC\Documents\Custom%20Office%20Templates\R2i%20Word%20Doc%20Template.dotx" TargetMode="External"/></Relationships>
</file>

<file path=word/theme/theme1.xml><?xml version="1.0" encoding="utf-8"?>
<a:theme xmlns:a="http://schemas.openxmlformats.org/drawingml/2006/main" name="R2i_The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5C5534-0CCE-42F2-9483-CDF505BBB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R2i Word Doc Template.dotx</Template>
  <TotalTime>87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Arial 24 pt Bold RGB</vt:lpstr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Arial 24 pt Bold RGB</dc:title>
  <dc:subject/>
  <dc:creator>Bob Gates</dc:creator>
  <cp:keywords/>
  <dc:description/>
  <cp:lastModifiedBy>Matt Hammer</cp:lastModifiedBy>
  <cp:revision>7</cp:revision>
  <cp:lastPrinted>2017-01-26T15:10:00Z</cp:lastPrinted>
  <dcterms:created xsi:type="dcterms:W3CDTF">2019-03-13T14:58:00Z</dcterms:created>
  <dcterms:modified xsi:type="dcterms:W3CDTF">2019-03-13T16:56:00Z</dcterms:modified>
</cp:coreProperties>
</file>